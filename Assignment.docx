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017C736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E083" w14:textId="6BA2FCB2" w:rsidR="001F401D" w:rsidRPr="001F401D" w:rsidRDefault="001F401D" w:rsidP="005B66A9">
            <w:pPr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4B397EBA" w:rsidR="00235C36" w:rsidRPr="001F401D" w:rsidRDefault="001F401D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28C8EBD7" w:rsidR="00F80742" w:rsidRPr="00DF718C" w:rsidRDefault="001F401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7793AFF" w:rsidR="000732DF" w:rsidRPr="0036420F" w:rsidRDefault="001F401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E223-COMP6800001-HS01-01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49C64C3" w:rsidR="00535DA7" w:rsidRPr="001F401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F401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F401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6AA3CB3" w14:textId="77777777" w:rsidR="000F4026" w:rsidRPr="00BD0E8D" w:rsidRDefault="000F4026" w:rsidP="000F402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6BE75EB7" w14:textId="77777777" w:rsidR="000F4026" w:rsidRPr="000C3329" w:rsidRDefault="000F4026" w:rsidP="000F4026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26297B75" w14:textId="77777777" w:rsidR="000F4026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2071FD6A" w14:textId="77777777" w:rsidR="000F4026" w:rsidRPr="00F327B8" w:rsidRDefault="000F4026" w:rsidP="000F4026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5013910A" w14:textId="77777777" w:rsidR="000F4026" w:rsidRPr="00C424D7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19B01C0E" w14:textId="77777777" w:rsidR="000F4026" w:rsidRPr="000C3329" w:rsidRDefault="000F4026" w:rsidP="000F402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1430FC63" w14:textId="77777777" w:rsidR="000F4026" w:rsidRPr="00ED541B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364F1764" w14:textId="77777777" w:rsidR="000F4026" w:rsidRPr="007567B7" w:rsidRDefault="000F4026" w:rsidP="000F4026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13411E5D" w14:textId="77777777" w:rsidR="000F4026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443690C1" w14:textId="77777777" w:rsidR="000F4026" w:rsidRDefault="000F4026" w:rsidP="000F4026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7C5C1413" w14:textId="77777777" w:rsidR="000F4026" w:rsidRPr="00BD0E8D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737B268B" w14:textId="77777777" w:rsidR="000F4026" w:rsidRPr="000C3329" w:rsidRDefault="000F4026" w:rsidP="000F402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56829642" w14:textId="77777777" w:rsidR="000F4026" w:rsidRPr="00BD0E8D" w:rsidRDefault="000F4026" w:rsidP="000F4026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ACB543D" w14:textId="77777777" w:rsidR="000F4026" w:rsidRPr="000C3329" w:rsidRDefault="000F4026" w:rsidP="000F402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56BA871" w14:textId="77777777" w:rsidR="000F4026" w:rsidRPr="00BD0E8D" w:rsidRDefault="000F4026" w:rsidP="000F4026">
      <w:pPr>
        <w:numPr>
          <w:ilvl w:val="2"/>
          <w:numId w:val="11"/>
        </w:numPr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E29A953" w14:textId="77777777" w:rsidR="000F4026" w:rsidRPr="000C3329" w:rsidRDefault="000F4026" w:rsidP="000F402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F51D0C8" w14:textId="77777777" w:rsidR="000F4026" w:rsidRPr="00BD0E8D" w:rsidRDefault="000F4026" w:rsidP="000F4026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00C37DA0" w14:textId="77777777" w:rsidR="000F4026" w:rsidRPr="00BD0E8D" w:rsidRDefault="000F4026" w:rsidP="000F4026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66B70511" w14:textId="77777777" w:rsidR="000F4026" w:rsidRPr="00E30D48" w:rsidRDefault="000F4026" w:rsidP="000F4026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164A41E2" w14:textId="77777777" w:rsidR="000F4026" w:rsidRPr="00BD0E8D" w:rsidRDefault="000F4026" w:rsidP="000F4026">
      <w:pPr>
        <w:spacing w:line="360" w:lineRule="auto"/>
        <w:ind w:left="360" w:hanging="360"/>
      </w:pPr>
    </w:p>
    <w:p w14:paraId="39CE3ED6" w14:textId="77777777" w:rsidR="000F4026" w:rsidRPr="00BD0E8D" w:rsidRDefault="000F4026" w:rsidP="000F402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384D7960" w14:textId="77777777" w:rsidR="000F4026" w:rsidRPr="00E30D48" w:rsidRDefault="000F4026" w:rsidP="000F4026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0F36255B" w14:textId="77777777" w:rsidR="000F4026" w:rsidRPr="00B57FC4" w:rsidRDefault="000F4026" w:rsidP="000F4026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B43C07E" w14:textId="77777777" w:rsidR="000F4026" w:rsidRDefault="000F4026" w:rsidP="000F402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613C7099" w14:textId="77777777" w:rsidR="000F4026" w:rsidRPr="007A56E2" w:rsidRDefault="000F4026" w:rsidP="000F4026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66B87AB7" w14:textId="77777777" w:rsidR="000F4026" w:rsidRDefault="000F4026" w:rsidP="000F4026">
      <w:pPr>
        <w:spacing w:line="360" w:lineRule="auto"/>
        <w:ind w:left="360"/>
        <w:jc w:val="both"/>
        <w:rPr>
          <w:lang w:val="id-ID"/>
        </w:rPr>
      </w:pPr>
    </w:p>
    <w:p w14:paraId="4E48B637" w14:textId="77777777" w:rsidR="000F4026" w:rsidRPr="00BE3C75" w:rsidRDefault="000F4026" w:rsidP="000F402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56833FDC" w14:textId="77777777" w:rsidR="000F4026" w:rsidRDefault="000F4026" w:rsidP="000F402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A66196" w:rsidRPr="002B1798" w14:paraId="33CA5338" w14:textId="77777777" w:rsidTr="007842FF">
        <w:tc>
          <w:tcPr>
            <w:tcW w:w="1800" w:type="dxa"/>
            <w:shd w:val="clear" w:color="auto" w:fill="D9D9D9" w:themeFill="background1" w:themeFillShade="D9"/>
          </w:tcPr>
          <w:p w14:paraId="0435B9A3" w14:textId="77777777" w:rsidR="00A66196" w:rsidRPr="002B1798" w:rsidRDefault="00A66196" w:rsidP="007842F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1C1F461C" w14:textId="77777777" w:rsidR="00A66196" w:rsidRPr="002B1798" w:rsidRDefault="00A66196" w:rsidP="007842F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D153DF" w14:textId="77777777" w:rsidR="00A66196" w:rsidRPr="002B1798" w:rsidRDefault="00A66196" w:rsidP="007842F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78B7896" w14:textId="77777777" w:rsidR="00A66196" w:rsidRPr="002B1798" w:rsidRDefault="00A66196" w:rsidP="007842F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66196" w14:paraId="3C77F151" w14:textId="77777777" w:rsidTr="007842FF">
        <w:trPr>
          <w:trHeight w:val="422"/>
        </w:trPr>
        <w:tc>
          <w:tcPr>
            <w:tcW w:w="1800" w:type="dxa"/>
            <w:vAlign w:val="center"/>
          </w:tcPr>
          <w:p w14:paraId="73E766AE" w14:textId="77777777" w:rsidR="00A66196" w:rsidRPr="003508C5" w:rsidRDefault="00A66196" w:rsidP="007842FF">
            <w:pPr>
              <w:jc w:val="center"/>
              <w:rPr>
                <w:bCs/>
              </w:rPr>
            </w:pPr>
            <w:r w:rsidRPr="003508C5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0F5B0B2A" w14:textId="77777777" w:rsidR="00A66196" w:rsidRPr="003508C5" w:rsidRDefault="00A66196" w:rsidP="007842FF">
            <w:pPr>
              <w:jc w:val="center"/>
              <w:rPr>
                <w:bCs/>
              </w:rPr>
            </w:pPr>
            <w:r w:rsidRPr="003508C5">
              <w:rPr>
                <w:bCs/>
              </w:rPr>
              <w:t>60%</w:t>
            </w:r>
          </w:p>
        </w:tc>
      </w:tr>
    </w:tbl>
    <w:p w14:paraId="60717A3A" w14:textId="77777777" w:rsidR="000F4026" w:rsidRDefault="000F4026" w:rsidP="000F4026">
      <w:pPr>
        <w:spacing w:line="360" w:lineRule="auto"/>
        <w:ind w:left="360"/>
        <w:jc w:val="both"/>
        <w:rPr>
          <w:lang w:val="id-ID"/>
        </w:rPr>
      </w:pPr>
    </w:p>
    <w:p w14:paraId="7C6B000C" w14:textId="77777777" w:rsidR="000F4026" w:rsidRPr="00571235" w:rsidRDefault="000F4026" w:rsidP="000F402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FEDCBAA" w14:textId="77777777" w:rsidR="000F4026" w:rsidRDefault="000F4026" w:rsidP="000F402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0F4026" w14:paraId="2F0561DF" w14:textId="77777777" w:rsidTr="007842F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0AB039C" w14:textId="77777777" w:rsidR="000F4026" w:rsidRPr="007E1E52" w:rsidRDefault="000F4026" w:rsidP="007842F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4BB6631E" w14:textId="77777777" w:rsidR="000F4026" w:rsidRPr="00290165" w:rsidRDefault="000F4026" w:rsidP="007842F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0F4026" w14:paraId="78EDEA2A" w14:textId="77777777" w:rsidTr="007842FF">
        <w:trPr>
          <w:trHeight w:val="773"/>
        </w:trPr>
        <w:tc>
          <w:tcPr>
            <w:tcW w:w="4410" w:type="dxa"/>
            <w:vAlign w:val="center"/>
          </w:tcPr>
          <w:p w14:paraId="30B9D99D" w14:textId="77777777" w:rsidR="000145B6" w:rsidRPr="000145B6" w:rsidRDefault="000145B6" w:rsidP="000145B6">
            <w:pPr>
              <w:rPr>
                <w:color w:val="000000"/>
                <w:lang w:val="id-ID"/>
              </w:rPr>
            </w:pPr>
            <w:r w:rsidRPr="000145B6">
              <w:rPr>
                <w:color w:val="000000"/>
                <w:lang w:val="id-ID"/>
              </w:rPr>
              <w:t>Chrome / Firefox / Microsoft Edge</w:t>
            </w:r>
          </w:p>
          <w:p w14:paraId="64DE2790" w14:textId="77777777" w:rsidR="000145B6" w:rsidRPr="000145B6" w:rsidRDefault="000145B6" w:rsidP="000145B6">
            <w:pPr>
              <w:rPr>
                <w:color w:val="000000"/>
                <w:lang w:val="id-ID"/>
              </w:rPr>
            </w:pPr>
            <w:r w:rsidRPr="000145B6">
              <w:rPr>
                <w:color w:val="000000"/>
                <w:lang w:val="id-ID"/>
              </w:rPr>
              <w:t>Figma</w:t>
            </w:r>
          </w:p>
          <w:p w14:paraId="1A7E4370" w14:textId="39A09CC0" w:rsidR="000F4026" w:rsidRPr="00290165" w:rsidRDefault="000145B6" w:rsidP="000145B6">
            <w:pPr>
              <w:rPr>
                <w:bCs/>
                <w:highlight w:val="yellow"/>
              </w:rPr>
            </w:pPr>
            <w:r w:rsidRPr="000145B6">
              <w:rPr>
                <w:color w:val="000000"/>
                <w:lang w:val="id-ID"/>
              </w:rPr>
              <w:t>Visual Studio Code</w:t>
            </w:r>
          </w:p>
        </w:tc>
      </w:tr>
    </w:tbl>
    <w:p w14:paraId="5A3D3C3A" w14:textId="1793C95F" w:rsidR="000F4026" w:rsidRDefault="000F4026" w:rsidP="000F4026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0145B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tugas mandiri, </w:t>
      </w:r>
      <w:r w:rsidR="003508C5" w:rsidRPr="000145B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dan </w:t>
      </w:r>
      <w:r w:rsidRPr="000145B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r w:rsidR="003508C5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 matakuliah ini adalah sebagai berikut:</w:t>
      </w:r>
    </w:p>
    <w:p w14:paraId="7A3C575B" w14:textId="77777777" w:rsidR="000F4026" w:rsidRDefault="000F4026" w:rsidP="000F402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0145B6">
        <w:rPr>
          <w:rStyle w:val="longtext"/>
          <w:i/>
          <w:iCs/>
          <w:sz w:val="18"/>
          <w:szCs w:val="18"/>
        </w:rPr>
        <w:t>assignment and project collection</w:t>
      </w:r>
      <w:r w:rsidRPr="00166B89">
        <w:rPr>
          <w:rStyle w:val="longtext"/>
          <w:i/>
          <w:iCs/>
          <w:sz w:val="18"/>
          <w:szCs w:val="18"/>
        </w:rPr>
        <w:t xml:space="preserve">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A66196" w14:paraId="6AC0EE35" w14:textId="77777777" w:rsidTr="00A6619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7F0398A" w14:textId="77777777" w:rsidR="00A66196" w:rsidRPr="007E1E52" w:rsidRDefault="00A66196" w:rsidP="007842F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55DC4A29" w14:textId="77777777" w:rsidR="00A66196" w:rsidRPr="007E1E52" w:rsidRDefault="00A66196" w:rsidP="007842FF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F15D770" w14:textId="77777777" w:rsidR="00A66196" w:rsidRPr="007E1E52" w:rsidRDefault="00A66196" w:rsidP="007842F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3F6EE02" w14:textId="77777777" w:rsidR="00A66196" w:rsidRPr="007E1E52" w:rsidRDefault="00A66196" w:rsidP="007842F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66196" w14:paraId="5EF1EC09" w14:textId="77777777" w:rsidTr="00A66196">
        <w:trPr>
          <w:trHeight w:val="620"/>
        </w:trPr>
        <w:tc>
          <w:tcPr>
            <w:tcW w:w="3005" w:type="dxa"/>
            <w:vAlign w:val="center"/>
          </w:tcPr>
          <w:p w14:paraId="067F4B10" w14:textId="731CA264" w:rsidR="00A66196" w:rsidRPr="007E1E52" w:rsidRDefault="000219D2" w:rsidP="007842FF">
            <w:pPr>
              <w:rPr>
                <w:bCs/>
              </w:rPr>
            </w:pPr>
            <w:r w:rsidRPr="000219D2">
              <w:rPr>
                <w:bCs/>
              </w:rPr>
              <w:t>HTML, CSS, Image Files (JPG / PNG)</w:t>
            </w:r>
          </w:p>
        </w:tc>
        <w:tc>
          <w:tcPr>
            <w:tcW w:w="3005" w:type="dxa"/>
            <w:vAlign w:val="center"/>
          </w:tcPr>
          <w:p w14:paraId="5C6F5630" w14:textId="022DB4C4" w:rsidR="00A66196" w:rsidRPr="007E1E52" w:rsidRDefault="000219D2" w:rsidP="007842FF">
            <w:pPr>
              <w:rPr>
                <w:bCs/>
              </w:rPr>
            </w:pPr>
            <w:r w:rsidRPr="000219D2">
              <w:rPr>
                <w:bCs/>
              </w:rPr>
              <w:t>FIG, HTML, CSS, JS, Image Files (JPG / PNG)</w:t>
            </w:r>
          </w:p>
        </w:tc>
      </w:tr>
    </w:tbl>
    <w:p w14:paraId="21CC4B78" w14:textId="69F0CA8D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5597750A" w14:textId="670F9330" w:rsidR="00F27962" w:rsidRDefault="00F27962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5CA64EEE" w14:textId="1EFF364E" w:rsidR="00004652" w:rsidRDefault="00C805C5" w:rsidP="00C805C5">
      <w:pPr>
        <w:spacing w:line="360" w:lineRule="auto"/>
        <w:ind w:firstLine="720"/>
        <w:jc w:val="both"/>
      </w:pPr>
      <w:r>
        <w:t xml:space="preserve">Your task is to create a </w:t>
      </w:r>
      <w:r w:rsidRPr="00C805C5">
        <w:rPr>
          <w:b/>
          <w:bCs/>
        </w:rPr>
        <w:t>website</w:t>
      </w:r>
      <w:r w:rsidR="00B917E7">
        <w:rPr>
          <w:b/>
          <w:bCs/>
        </w:rPr>
        <w:t xml:space="preserve"> </w:t>
      </w:r>
      <w:r w:rsidR="00B917E7">
        <w:t>with an attractive design and features, easy to use</w:t>
      </w:r>
      <w:r w:rsidR="00C4346C">
        <w:t>,</w:t>
      </w:r>
      <w:r w:rsidR="00B917E7">
        <w:t xml:space="preserve"> and interactive</w:t>
      </w:r>
      <w:r>
        <w:rPr>
          <w:b/>
          <w:bCs/>
        </w:rPr>
        <w:t xml:space="preserve">. </w:t>
      </w:r>
      <w:r w:rsidR="002C5EF2">
        <w:rPr>
          <w:b/>
          <w:bCs/>
        </w:rPr>
        <w:t xml:space="preserve">The </w:t>
      </w:r>
      <w:r w:rsidRPr="00C805C5">
        <w:rPr>
          <w:b/>
          <w:bCs/>
        </w:rPr>
        <w:t>themes</w:t>
      </w:r>
      <w:r>
        <w:t xml:space="preserve"> </w:t>
      </w:r>
      <w:r w:rsidR="00C702D8">
        <w:t xml:space="preserve">must be </w:t>
      </w:r>
      <w:r>
        <w:t xml:space="preserve">based on your </w:t>
      </w:r>
      <w:r w:rsidR="00DE3471" w:rsidRPr="00DE3471">
        <w:rPr>
          <w:b/>
          <w:bCs/>
        </w:rPr>
        <w:t>last digit</w:t>
      </w:r>
      <w:r w:rsidR="00DE3471">
        <w:t xml:space="preserve"> from your </w:t>
      </w:r>
      <w:r w:rsidRPr="00800954">
        <w:rPr>
          <w:b/>
          <w:bCs/>
        </w:rPr>
        <w:t xml:space="preserve">Student </w:t>
      </w:r>
      <w:r w:rsidR="00D90A54" w:rsidRPr="00800954">
        <w:rPr>
          <w:b/>
          <w:bCs/>
        </w:rPr>
        <w:t xml:space="preserve">ID </w:t>
      </w:r>
      <w:r w:rsidRPr="00800954">
        <w:rPr>
          <w:b/>
          <w:bCs/>
        </w:rPr>
        <w:t>(NIM)</w:t>
      </w:r>
      <w:r w:rsidR="004B6A82">
        <w:t xml:space="preserve">. If </w:t>
      </w:r>
      <w:r w:rsidR="00CD2E19">
        <w:t xml:space="preserve">your last digit </w:t>
      </w:r>
      <w:r w:rsidR="004B6A82">
        <w:t xml:space="preserve">is </w:t>
      </w:r>
      <w:r w:rsidR="004B6A82" w:rsidRPr="004B6A82">
        <w:rPr>
          <w:b/>
          <w:bCs/>
        </w:rPr>
        <w:t>0</w:t>
      </w:r>
      <w:r w:rsidR="007513E3">
        <w:rPr>
          <w:b/>
          <w:bCs/>
        </w:rPr>
        <w:t xml:space="preserve"> (zero)</w:t>
      </w:r>
      <w:r w:rsidR="004B6A82">
        <w:t xml:space="preserve">, then the theme is </w:t>
      </w:r>
      <w:r w:rsidR="004B6A82" w:rsidRPr="004B6A82">
        <w:rPr>
          <w:b/>
          <w:bCs/>
        </w:rPr>
        <w:t>10</w:t>
      </w:r>
      <w:r w:rsidR="007513E3">
        <w:rPr>
          <w:b/>
          <w:bCs/>
        </w:rPr>
        <w:t xml:space="preserve"> (ten)</w:t>
      </w:r>
      <w:r w:rsidR="004B6A82">
        <w:t>.</w:t>
      </w:r>
      <w:r w:rsidR="001A26F8">
        <w:t xml:space="preserve"> The themes </w:t>
      </w:r>
      <w:r w:rsidR="00E43C42">
        <w:t>will be</w:t>
      </w:r>
      <w:r w:rsidR="001A26F8">
        <w:t xml:space="preserve"> describe</w:t>
      </w:r>
      <w:r w:rsidR="0028348A">
        <w:t>d</w:t>
      </w:r>
      <w:r w:rsidR="001A26F8">
        <w:t xml:space="preserve"> </w:t>
      </w:r>
      <w:r w:rsidR="00490C8D">
        <w:t>below</w:t>
      </w:r>
      <w:r w:rsidR="001A26F8">
        <w:t>:</w:t>
      </w:r>
    </w:p>
    <w:p w14:paraId="6F4E2996" w14:textId="77777777" w:rsidR="00CA09B4" w:rsidRPr="004B6A82" w:rsidRDefault="00CA09B4" w:rsidP="00CA09B4">
      <w:pPr>
        <w:spacing w:line="360" w:lineRule="auto"/>
        <w:jc w:val="both"/>
      </w:pPr>
    </w:p>
    <w:p w14:paraId="1F72F116" w14:textId="3B4BF98A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BE71E9">
        <w:rPr>
          <w:color w:val="000000"/>
        </w:rPr>
        <w:t>Piscis Aquarium</w:t>
      </w:r>
    </w:p>
    <w:p w14:paraId="5FD64B2B" w14:textId="18636B45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Create a website </w:t>
      </w:r>
      <w:r w:rsidR="00693029">
        <w:rPr>
          <w:color w:val="000000"/>
        </w:rPr>
        <w:t xml:space="preserve">about </w:t>
      </w:r>
      <w:r w:rsidR="00BE71E9">
        <w:rPr>
          <w:color w:val="000000"/>
        </w:rPr>
        <w:t>marine animal.</w:t>
      </w:r>
    </w:p>
    <w:p w14:paraId="1D5A41B5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782626D3" w14:textId="7CFB7062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BE71E9">
        <w:rPr>
          <w:color w:val="000000"/>
        </w:rPr>
        <w:t>Sunbic</w:t>
      </w:r>
    </w:p>
    <w:p w14:paraId="620242A6" w14:textId="4503B9AA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BE71E9">
        <w:rPr>
          <w:color w:val="000000"/>
        </w:rPr>
        <w:t>Create a website for online university.</w:t>
      </w:r>
    </w:p>
    <w:p w14:paraId="20848C78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62102188" w14:textId="457AEBDE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BE71E9">
        <w:rPr>
          <w:color w:val="000000"/>
        </w:rPr>
        <w:t>Yamada</w:t>
      </w:r>
    </w:p>
    <w:p w14:paraId="6D36002B" w14:textId="03BBB898" w:rsidR="00B353FF" w:rsidRDefault="00B353FF" w:rsidP="00B353FF">
      <w:pPr>
        <w:spacing w:line="360" w:lineRule="auto"/>
        <w:ind w:firstLine="426"/>
        <w:jc w:val="both"/>
        <w:rPr>
          <w:color w:val="000000"/>
        </w:rPr>
      </w:pPr>
      <w:r w:rsidRPr="00B353FF">
        <w:rPr>
          <w:b/>
          <w:bCs/>
          <w:color w:val="000000"/>
        </w:rPr>
        <w:t>Objective</w:t>
      </w:r>
      <w:r w:rsidRPr="00B353FF">
        <w:rPr>
          <w:b/>
          <w:bCs/>
          <w:color w:val="000000"/>
        </w:rPr>
        <w:tab/>
      </w:r>
      <w:r w:rsidRPr="00B353FF"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BE71E9">
        <w:rPr>
          <w:color w:val="000000"/>
        </w:rPr>
        <w:t>Create a website for motorcycle shop.</w:t>
      </w:r>
    </w:p>
    <w:p w14:paraId="7A233EB6" w14:textId="77777777" w:rsidR="00EC5ECC" w:rsidRPr="00B353FF" w:rsidRDefault="00EC5ECC" w:rsidP="00EC5ECC">
      <w:pPr>
        <w:spacing w:line="360" w:lineRule="auto"/>
        <w:jc w:val="both"/>
        <w:rPr>
          <w:color w:val="000000"/>
        </w:rPr>
      </w:pPr>
    </w:p>
    <w:p w14:paraId="7EF71416" w14:textId="0A4E16D9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556748">
        <w:rPr>
          <w:color w:val="000000"/>
        </w:rPr>
        <w:t>Merci</w:t>
      </w:r>
    </w:p>
    <w:p w14:paraId="1AFF09F5" w14:textId="3D57CBE1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 w:rsidRPr="00EC5ECC">
        <w:rPr>
          <w:b/>
          <w:bCs/>
          <w:color w:val="000000"/>
        </w:rPr>
        <w:t>Objective</w:t>
      </w:r>
      <w:r w:rsidRPr="00EC5ECC">
        <w:rPr>
          <w:b/>
          <w:bCs/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556748">
        <w:rPr>
          <w:color w:val="000000"/>
        </w:rPr>
        <w:t>Create a website for car shop.</w:t>
      </w:r>
    </w:p>
    <w:p w14:paraId="3E88EA58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7B4D2099" w14:textId="28EF02FC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B227DA">
        <w:rPr>
          <w:color w:val="000000"/>
        </w:rPr>
        <w:t>Astronom</w:t>
      </w:r>
    </w:p>
    <w:p w14:paraId="5AFDA310" w14:textId="0644A0B6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B227DA">
        <w:rPr>
          <w:color w:val="000000"/>
        </w:rPr>
        <w:t>Create a website about space.</w:t>
      </w:r>
    </w:p>
    <w:p w14:paraId="2D74FA41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42C25C7D" w14:textId="125E4D04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4F7C99">
        <w:rPr>
          <w:color w:val="000000"/>
        </w:rPr>
        <w:t>Grand City</w:t>
      </w:r>
    </w:p>
    <w:p w14:paraId="513CE31E" w14:textId="54F0F3B3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4F7C99">
        <w:rPr>
          <w:color w:val="000000"/>
        </w:rPr>
        <w:t>Create a website about mall.</w:t>
      </w:r>
    </w:p>
    <w:p w14:paraId="70EAF1F3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4E615AC6" w14:textId="62A5CA9B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4F7C99">
        <w:rPr>
          <w:color w:val="000000"/>
        </w:rPr>
        <w:t>Diaphone</w:t>
      </w:r>
    </w:p>
    <w:p w14:paraId="0BA83E23" w14:textId="5170D77F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4F7C99">
        <w:rPr>
          <w:color w:val="000000"/>
        </w:rPr>
        <w:t>Create a website for mobile phone shop</w:t>
      </w:r>
      <w:r w:rsidR="00A454E3">
        <w:rPr>
          <w:color w:val="000000"/>
        </w:rPr>
        <w:t>.</w:t>
      </w:r>
    </w:p>
    <w:p w14:paraId="05E51387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32E817CB" w14:textId="2AB1DB75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987A53">
        <w:rPr>
          <w:color w:val="000000"/>
        </w:rPr>
        <w:t>Bikerz</w:t>
      </w:r>
    </w:p>
    <w:p w14:paraId="36C4EFA0" w14:textId="22F7C0CD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987A53">
        <w:rPr>
          <w:color w:val="000000"/>
        </w:rPr>
        <w:t>Create a website for bicycle shop</w:t>
      </w:r>
      <w:r w:rsidR="007F5DF7">
        <w:rPr>
          <w:color w:val="000000"/>
        </w:rPr>
        <w:t>.</w:t>
      </w:r>
    </w:p>
    <w:p w14:paraId="286E944B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78FC44C3" w14:textId="3183136E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82492A">
        <w:rPr>
          <w:color w:val="000000"/>
        </w:rPr>
        <w:t>Idea</w:t>
      </w:r>
    </w:p>
    <w:p w14:paraId="43E45485" w14:textId="0F4D3A79" w:rsidR="0082492A" w:rsidRPr="0082492A" w:rsidRDefault="00B353FF" w:rsidP="0082492A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>Objective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82492A">
        <w:rPr>
          <w:color w:val="000000"/>
        </w:rPr>
        <w:t>Create a website for kitchen utensils shop.</w:t>
      </w:r>
    </w:p>
    <w:p w14:paraId="4F9263A6" w14:textId="21D700E4" w:rsidR="00EC5ECC" w:rsidRDefault="00EC5ECC" w:rsidP="00EC5ECC">
      <w:pPr>
        <w:spacing w:line="360" w:lineRule="auto"/>
        <w:jc w:val="both"/>
        <w:rPr>
          <w:color w:val="000000"/>
        </w:rPr>
      </w:pPr>
    </w:p>
    <w:p w14:paraId="5049F921" w14:textId="77777777" w:rsidR="00EC5ECC" w:rsidRPr="00EC5ECC" w:rsidRDefault="00EC5ECC" w:rsidP="00EC5ECC">
      <w:pPr>
        <w:spacing w:line="360" w:lineRule="auto"/>
        <w:jc w:val="both"/>
        <w:rPr>
          <w:color w:val="000000"/>
        </w:rPr>
      </w:pPr>
    </w:p>
    <w:p w14:paraId="2253B117" w14:textId="45D6D28F" w:rsidR="00C805C5" w:rsidRDefault="00B353FF" w:rsidP="00B353FF">
      <w:pPr>
        <w:pStyle w:val="ListParagraph"/>
        <w:numPr>
          <w:ilvl w:val="3"/>
          <w:numId w:val="11"/>
        </w:numPr>
        <w:tabs>
          <w:tab w:val="clear" w:pos="2880"/>
        </w:tabs>
        <w:spacing w:line="360" w:lineRule="auto"/>
        <w:ind w:left="426" w:hanging="426"/>
        <w:jc w:val="both"/>
        <w:rPr>
          <w:color w:val="000000"/>
        </w:rPr>
      </w:pPr>
      <w:r w:rsidRPr="00B353FF">
        <w:rPr>
          <w:b/>
          <w:bCs/>
          <w:color w:val="000000"/>
        </w:rPr>
        <w:lastRenderedPageBreak/>
        <w:t>Theme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4A0330">
        <w:rPr>
          <w:color w:val="000000"/>
        </w:rPr>
        <w:t xml:space="preserve"> </w:t>
      </w:r>
      <w:r w:rsidR="00726931">
        <w:rPr>
          <w:color w:val="000000"/>
        </w:rPr>
        <w:t>Furnid</w:t>
      </w:r>
    </w:p>
    <w:p w14:paraId="1A4C699B" w14:textId="042F3B04" w:rsidR="00B353FF" w:rsidRDefault="00B353FF" w:rsidP="00B353FF">
      <w:pPr>
        <w:pStyle w:val="ListParagraph"/>
        <w:spacing w:line="360" w:lineRule="auto"/>
        <w:ind w:left="426"/>
        <w:jc w:val="both"/>
        <w:rPr>
          <w:color w:val="000000"/>
        </w:rPr>
      </w:pPr>
      <w:r>
        <w:rPr>
          <w:b/>
          <w:bCs/>
          <w:color w:val="000000"/>
        </w:rPr>
        <w:t xml:space="preserve">Objective </w:t>
      </w:r>
      <w:r>
        <w:rPr>
          <w:b/>
          <w:bCs/>
          <w:color w:val="000000"/>
        </w:rPr>
        <w:tab/>
      </w:r>
      <w:r w:rsidRPr="00B353FF">
        <w:rPr>
          <w:color w:val="000000"/>
        </w:rPr>
        <w:t>:</w:t>
      </w:r>
      <w:r w:rsidR="004A0330">
        <w:rPr>
          <w:color w:val="000000"/>
        </w:rPr>
        <w:t xml:space="preserve"> </w:t>
      </w:r>
      <w:r w:rsidR="00C11098">
        <w:rPr>
          <w:color w:val="000000"/>
        </w:rPr>
        <w:t xml:space="preserve">Create a website for </w:t>
      </w:r>
      <w:r w:rsidR="00726931">
        <w:rPr>
          <w:color w:val="000000"/>
        </w:rPr>
        <w:t xml:space="preserve">furniture </w:t>
      </w:r>
      <w:r w:rsidR="00C11098">
        <w:rPr>
          <w:color w:val="000000"/>
        </w:rPr>
        <w:t>shop</w:t>
      </w:r>
      <w:r w:rsidR="007F5DF7">
        <w:rPr>
          <w:color w:val="000000"/>
        </w:rPr>
        <w:t>.</w:t>
      </w:r>
    </w:p>
    <w:p w14:paraId="1F162440" w14:textId="3D228694" w:rsidR="00EC5ECC" w:rsidRDefault="00EC5ECC" w:rsidP="00C805C5">
      <w:pPr>
        <w:spacing w:line="360" w:lineRule="auto"/>
        <w:jc w:val="both"/>
        <w:rPr>
          <w:color w:val="000000"/>
        </w:rPr>
      </w:pPr>
    </w:p>
    <w:p w14:paraId="2E739EC4" w14:textId="3C9EAD4A" w:rsidR="000126E0" w:rsidRDefault="000126E0" w:rsidP="000126E0">
      <w:pPr>
        <w:spacing w:after="200" w:line="276" w:lineRule="auto"/>
      </w:pPr>
      <w:r>
        <w:t xml:space="preserve">You need to create a </w:t>
      </w:r>
      <w:r w:rsidRPr="000126E0">
        <w:rPr>
          <w:b/>
        </w:rPr>
        <w:t xml:space="preserve">website </w:t>
      </w:r>
      <w:r>
        <w:t>with the following requirements:</w:t>
      </w:r>
    </w:p>
    <w:p w14:paraId="2E6ACAB3" w14:textId="6A3E9894" w:rsidR="00D86E2F" w:rsidRPr="00D86E2F" w:rsidRDefault="00D86E2F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You need to create at least </w:t>
      </w:r>
      <w:r w:rsidRPr="00D86E2F">
        <w:rPr>
          <w:b/>
          <w:bCs/>
          <w:color w:val="000000"/>
        </w:rPr>
        <w:t>3 pages</w:t>
      </w:r>
      <w:r>
        <w:rPr>
          <w:color w:val="000000"/>
        </w:rPr>
        <w:t xml:space="preserve"> which are </w:t>
      </w:r>
      <w:r w:rsidRPr="00D86E2F">
        <w:rPr>
          <w:b/>
          <w:bCs/>
          <w:color w:val="000000"/>
        </w:rPr>
        <w:t>Home Page</w:t>
      </w:r>
      <w:r>
        <w:rPr>
          <w:color w:val="000000"/>
        </w:rPr>
        <w:t xml:space="preserve">, </w:t>
      </w:r>
      <w:r w:rsidRPr="00D86E2F">
        <w:rPr>
          <w:b/>
          <w:bCs/>
          <w:color w:val="000000"/>
        </w:rPr>
        <w:t>Form Page</w:t>
      </w:r>
      <w:r>
        <w:rPr>
          <w:color w:val="000000"/>
        </w:rPr>
        <w:t xml:space="preserve">, and some </w:t>
      </w:r>
      <w:r w:rsidRPr="00D86E2F">
        <w:rPr>
          <w:b/>
          <w:bCs/>
          <w:color w:val="000000"/>
        </w:rPr>
        <w:t>Additional Pages</w:t>
      </w:r>
      <w:r>
        <w:rPr>
          <w:color w:val="000000"/>
        </w:rPr>
        <w:t>.</w:t>
      </w:r>
    </w:p>
    <w:p w14:paraId="455F6955" w14:textId="77777777" w:rsidR="000126E0" w:rsidRPr="00D86E2F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 w:rsidRPr="00D86E2F">
        <w:rPr>
          <w:color w:val="000000"/>
        </w:rPr>
        <w:t xml:space="preserve">Design your website by observing the principles of </w:t>
      </w:r>
      <w:r w:rsidRPr="00D86E2F">
        <w:rPr>
          <w:b/>
          <w:bCs/>
          <w:color w:val="000000"/>
        </w:rPr>
        <w:t>human and computer interaction</w:t>
      </w:r>
      <w:r w:rsidRPr="00D86E2F">
        <w:rPr>
          <w:color w:val="000000"/>
        </w:rPr>
        <w:t xml:space="preserve">. Set up your site as creative as possible but still strive for </w:t>
      </w:r>
      <w:r w:rsidRPr="00D86E2F">
        <w:rPr>
          <w:b/>
          <w:bCs/>
          <w:color w:val="000000"/>
        </w:rPr>
        <w:t>consistency</w:t>
      </w:r>
      <w:r w:rsidRPr="00D86E2F">
        <w:rPr>
          <w:color w:val="000000"/>
        </w:rPr>
        <w:t>.</w:t>
      </w:r>
    </w:p>
    <w:p w14:paraId="22C9411C" w14:textId="656E6420" w:rsidR="000126E0" w:rsidRPr="00D86E2F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 w:rsidRPr="00D86E2F">
        <w:rPr>
          <w:color w:val="000000"/>
        </w:rPr>
        <w:t xml:space="preserve">Consider the </w:t>
      </w:r>
      <w:r w:rsidRPr="00D86E2F">
        <w:rPr>
          <w:b/>
          <w:bCs/>
          <w:color w:val="000000"/>
        </w:rPr>
        <w:t>color</w:t>
      </w:r>
      <w:r w:rsidRPr="00D86E2F">
        <w:rPr>
          <w:color w:val="000000"/>
        </w:rPr>
        <w:t xml:space="preserve">, </w:t>
      </w:r>
      <w:r w:rsidRPr="00D86E2F">
        <w:rPr>
          <w:b/>
          <w:bCs/>
          <w:color w:val="000000"/>
        </w:rPr>
        <w:t>font</w:t>
      </w:r>
      <w:r w:rsidRPr="00D86E2F">
        <w:rPr>
          <w:color w:val="000000"/>
        </w:rPr>
        <w:t xml:space="preserve">, </w:t>
      </w:r>
      <w:r w:rsidRPr="00D86E2F">
        <w:rPr>
          <w:b/>
          <w:bCs/>
          <w:color w:val="000000"/>
        </w:rPr>
        <w:t>image</w:t>
      </w:r>
      <w:r w:rsidRPr="00D86E2F">
        <w:rPr>
          <w:color w:val="000000"/>
        </w:rPr>
        <w:t xml:space="preserve">, </w:t>
      </w:r>
      <w:r w:rsidRPr="00D86E2F">
        <w:rPr>
          <w:b/>
          <w:bCs/>
          <w:color w:val="000000"/>
        </w:rPr>
        <w:t>size</w:t>
      </w:r>
      <w:r w:rsidRPr="00D86E2F">
        <w:rPr>
          <w:color w:val="000000"/>
        </w:rPr>
        <w:t xml:space="preserve">, and </w:t>
      </w:r>
      <w:r w:rsidRPr="00D86E2F">
        <w:rPr>
          <w:b/>
          <w:bCs/>
          <w:color w:val="000000"/>
        </w:rPr>
        <w:t>layout</w:t>
      </w:r>
      <w:r w:rsidRPr="00D86E2F">
        <w:rPr>
          <w:color w:val="000000"/>
        </w:rPr>
        <w:t xml:space="preserve"> that you use </w:t>
      </w:r>
      <w:r w:rsidR="008B3958">
        <w:rPr>
          <w:color w:val="000000"/>
        </w:rPr>
        <w:t xml:space="preserve">for </w:t>
      </w:r>
      <w:r w:rsidR="002003AE">
        <w:rPr>
          <w:color w:val="000000"/>
        </w:rPr>
        <w:t xml:space="preserve">the </w:t>
      </w:r>
      <w:r w:rsidRPr="00D86E2F">
        <w:rPr>
          <w:color w:val="000000"/>
        </w:rPr>
        <w:t>website.</w:t>
      </w:r>
    </w:p>
    <w:p w14:paraId="2295ADA4" w14:textId="11109E4F" w:rsidR="00637AB8" w:rsidRDefault="00E407B7" w:rsidP="005938B5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The </w:t>
      </w:r>
      <w:r w:rsidRPr="00E407B7">
        <w:rPr>
          <w:b/>
          <w:bCs/>
          <w:color w:val="000000"/>
        </w:rPr>
        <w:t>home page</w:t>
      </w:r>
      <w:r>
        <w:rPr>
          <w:color w:val="000000"/>
        </w:rPr>
        <w:t xml:space="preserve"> contains</w:t>
      </w:r>
      <w:r w:rsidR="005938B5" w:rsidRPr="005938B5">
        <w:rPr>
          <w:color w:val="000000"/>
        </w:rPr>
        <w:t xml:space="preserve"> </w:t>
      </w:r>
      <w:r w:rsidR="005938B5" w:rsidRPr="00E407B7">
        <w:rPr>
          <w:b/>
          <w:bCs/>
          <w:color w:val="000000"/>
        </w:rPr>
        <w:t>header</w:t>
      </w:r>
      <w:r w:rsidR="005938B5" w:rsidRPr="005938B5">
        <w:rPr>
          <w:color w:val="000000"/>
        </w:rPr>
        <w:t xml:space="preserve">, </w:t>
      </w:r>
      <w:r w:rsidR="005938B5" w:rsidRPr="00E407B7">
        <w:rPr>
          <w:b/>
          <w:bCs/>
          <w:color w:val="000000"/>
        </w:rPr>
        <w:t>navigation</w:t>
      </w:r>
      <w:r w:rsidR="005938B5" w:rsidRPr="005938B5">
        <w:rPr>
          <w:color w:val="000000"/>
        </w:rPr>
        <w:t xml:space="preserve">, </w:t>
      </w:r>
      <w:r w:rsidR="005938B5" w:rsidRPr="00E407B7">
        <w:rPr>
          <w:b/>
          <w:color w:val="000000"/>
        </w:rPr>
        <w:t>content</w:t>
      </w:r>
      <w:r w:rsidR="005938B5">
        <w:rPr>
          <w:color w:val="000000"/>
        </w:rPr>
        <w:t>,</w:t>
      </w:r>
      <w:r w:rsidR="005938B5" w:rsidRPr="005938B5">
        <w:rPr>
          <w:color w:val="000000"/>
        </w:rPr>
        <w:t xml:space="preserve"> and </w:t>
      </w:r>
      <w:r w:rsidR="005938B5" w:rsidRPr="00E407B7">
        <w:rPr>
          <w:b/>
          <w:bCs/>
          <w:color w:val="000000"/>
        </w:rPr>
        <w:t>footer</w:t>
      </w:r>
      <w:r>
        <w:rPr>
          <w:color w:val="000000"/>
        </w:rPr>
        <w:t xml:space="preserve"> as its structure</w:t>
      </w:r>
      <w:r w:rsidR="003C5FBB">
        <w:rPr>
          <w:color w:val="000000"/>
        </w:rPr>
        <w:t>.</w:t>
      </w:r>
    </w:p>
    <w:p w14:paraId="35E73934" w14:textId="77777777" w:rsidR="000126E0" w:rsidRPr="000126E0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 w:rsidRPr="000126E0">
        <w:rPr>
          <w:color w:val="000000"/>
        </w:rPr>
        <w:t xml:space="preserve">Use </w:t>
      </w:r>
      <w:r w:rsidRPr="00E504B6">
        <w:rPr>
          <w:b/>
          <w:bCs/>
          <w:color w:val="000000"/>
        </w:rPr>
        <w:t>external or internal CSS</w:t>
      </w:r>
      <w:r w:rsidRPr="000126E0">
        <w:rPr>
          <w:color w:val="000000"/>
        </w:rPr>
        <w:t xml:space="preserve"> with </w:t>
      </w:r>
      <w:r w:rsidRPr="00E407B7">
        <w:rPr>
          <w:b/>
          <w:bCs/>
          <w:color w:val="000000"/>
        </w:rPr>
        <w:t>5 kinds</w:t>
      </w:r>
      <w:r w:rsidRPr="000126E0">
        <w:rPr>
          <w:color w:val="000000"/>
        </w:rPr>
        <w:t xml:space="preserve"> of CSS proper, inline CSS will not be marked.</w:t>
      </w:r>
    </w:p>
    <w:p w14:paraId="3F05FB38" w14:textId="77777777" w:rsidR="000126E0" w:rsidRPr="000126E0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 w:rsidRPr="000126E0">
        <w:rPr>
          <w:color w:val="000000"/>
        </w:rPr>
        <w:t xml:space="preserve">Add </w:t>
      </w:r>
      <w:r w:rsidRPr="00751453">
        <w:rPr>
          <w:b/>
          <w:bCs/>
          <w:color w:val="000000"/>
        </w:rPr>
        <w:t xml:space="preserve">accurate links </w:t>
      </w:r>
      <w:r w:rsidRPr="000126E0">
        <w:rPr>
          <w:color w:val="000000"/>
        </w:rPr>
        <w:t xml:space="preserve">to redirect users between the pages. </w:t>
      </w:r>
    </w:p>
    <w:p w14:paraId="1A1993EA" w14:textId="76901FCD" w:rsidR="003C5FBB" w:rsidRDefault="003C5FBB" w:rsidP="005938B5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Have at least </w:t>
      </w:r>
      <w:r w:rsidRPr="00751453">
        <w:rPr>
          <w:b/>
          <w:bCs/>
          <w:color w:val="000000"/>
        </w:rPr>
        <w:t>2 links</w:t>
      </w:r>
      <w:r w:rsidR="00751453">
        <w:rPr>
          <w:b/>
          <w:bCs/>
          <w:color w:val="000000"/>
        </w:rPr>
        <w:t xml:space="preserve"> </w:t>
      </w:r>
      <w:r w:rsidR="00751453">
        <w:rPr>
          <w:color w:val="000000"/>
        </w:rPr>
        <w:t xml:space="preserve">to </w:t>
      </w:r>
      <w:r w:rsidR="00751453" w:rsidRPr="00751453">
        <w:rPr>
          <w:b/>
          <w:bCs/>
          <w:color w:val="000000"/>
        </w:rPr>
        <w:t>social media account</w:t>
      </w:r>
      <w:r w:rsidR="00192F44">
        <w:rPr>
          <w:b/>
          <w:bCs/>
          <w:color w:val="000000"/>
        </w:rPr>
        <w:t xml:space="preserve"> or external </w:t>
      </w:r>
      <w:r w:rsidR="007E31BD">
        <w:rPr>
          <w:b/>
          <w:bCs/>
          <w:color w:val="000000"/>
        </w:rPr>
        <w:t>website</w:t>
      </w:r>
      <w:r>
        <w:rPr>
          <w:color w:val="000000"/>
        </w:rPr>
        <w:t>.</w:t>
      </w:r>
    </w:p>
    <w:p w14:paraId="7B6E7ED3" w14:textId="77777777" w:rsidR="000126E0" w:rsidRPr="00D86E2F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 w:rsidRPr="00D86E2F">
        <w:rPr>
          <w:color w:val="000000"/>
        </w:rPr>
        <w:t xml:space="preserve">Use </w:t>
      </w:r>
      <w:r w:rsidRPr="00C33B6A">
        <w:rPr>
          <w:b/>
          <w:bCs/>
          <w:color w:val="000000"/>
        </w:rPr>
        <w:t>CSS box positioning</w:t>
      </w:r>
      <w:r w:rsidRPr="00D86E2F">
        <w:rPr>
          <w:color w:val="000000"/>
        </w:rPr>
        <w:t xml:space="preserve"> concept to design your web structure, do not use table for the layout.</w:t>
      </w:r>
    </w:p>
    <w:p w14:paraId="14B0FF67" w14:textId="34294193" w:rsidR="00863E60" w:rsidRDefault="00863E60" w:rsidP="005938B5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Use </w:t>
      </w:r>
      <w:r w:rsidR="000126E0">
        <w:rPr>
          <w:color w:val="000000"/>
        </w:rPr>
        <w:t xml:space="preserve">at least </w:t>
      </w:r>
      <w:r w:rsidRPr="00C33B6A">
        <w:rPr>
          <w:b/>
          <w:bCs/>
          <w:color w:val="000000"/>
        </w:rPr>
        <w:t xml:space="preserve">5 </w:t>
      </w:r>
      <w:r w:rsidR="000126E0" w:rsidRPr="00C33B6A">
        <w:rPr>
          <w:b/>
          <w:bCs/>
          <w:color w:val="000000"/>
        </w:rPr>
        <w:t>kinds</w:t>
      </w:r>
      <w:r w:rsidR="000126E0">
        <w:rPr>
          <w:color w:val="000000"/>
        </w:rPr>
        <w:t xml:space="preserve"> of suitable </w:t>
      </w:r>
      <w:r w:rsidR="000126E0" w:rsidRPr="00C33B6A">
        <w:rPr>
          <w:b/>
          <w:bCs/>
          <w:color w:val="000000"/>
        </w:rPr>
        <w:t>components for the form page</w:t>
      </w:r>
      <w:r w:rsidR="00B74AB2">
        <w:rPr>
          <w:b/>
          <w:bCs/>
          <w:color w:val="000000"/>
        </w:rPr>
        <w:t>.</w:t>
      </w:r>
    </w:p>
    <w:p w14:paraId="72AA1AE3" w14:textId="5F254732" w:rsidR="000126E0" w:rsidRDefault="000126E0" w:rsidP="005938B5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 w:rsidRPr="000126E0">
        <w:rPr>
          <w:color w:val="000000"/>
        </w:rPr>
        <w:t xml:space="preserve">Create a </w:t>
      </w:r>
      <w:r w:rsidRPr="00B17425">
        <w:rPr>
          <w:b/>
          <w:bCs/>
          <w:color w:val="000000"/>
        </w:rPr>
        <w:t>hover image</w:t>
      </w:r>
      <w:r w:rsidRPr="000126E0">
        <w:rPr>
          <w:color w:val="000000"/>
        </w:rPr>
        <w:t xml:space="preserve"> with </w:t>
      </w:r>
      <w:r w:rsidRPr="00B17425">
        <w:rPr>
          <w:b/>
          <w:bCs/>
          <w:color w:val="000000"/>
        </w:rPr>
        <w:t>CSS Pseudo Element</w:t>
      </w:r>
      <w:r w:rsidR="00B74AB2">
        <w:rPr>
          <w:b/>
          <w:bCs/>
          <w:color w:val="000000"/>
        </w:rPr>
        <w:t>.</w:t>
      </w:r>
    </w:p>
    <w:p w14:paraId="62273DE8" w14:textId="77777777" w:rsidR="000126E0" w:rsidRPr="00D86E2F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 w:rsidRPr="00D86E2F">
        <w:rPr>
          <w:color w:val="000000"/>
        </w:rPr>
        <w:t xml:space="preserve">Consider the language you use, including spelling and grammar, feel free to choose either </w:t>
      </w:r>
      <w:r w:rsidRPr="00B74AB2">
        <w:rPr>
          <w:b/>
          <w:bCs/>
          <w:color w:val="000000"/>
        </w:rPr>
        <w:t>Bahasa</w:t>
      </w:r>
      <w:r w:rsidRPr="00D86E2F">
        <w:rPr>
          <w:color w:val="000000"/>
        </w:rPr>
        <w:t xml:space="preserve"> or </w:t>
      </w:r>
      <w:r w:rsidRPr="00B74AB2">
        <w:rPr>
          <w:b/>
          <w:bCs/>
          <w:color w:val="000000"/>
        </w:rPr>
        <w:t>English</w:t>
      </w:r>
      <w:r w:rsidRPr="00D86E2F">
        <w:rPr>
          <w:color w:val="000000"/>
        </w:rPr>
        <w:t>, but you cannot have both at the same time.</w:t>
      </w:r>
    </w:p>
    <w:p w14:paraId="671EC7CD" w14:textId="785BB711" w:rsidR="000126E0" w:rsidRPr="00D86E2F" w:rsidRDefault="000126E0" w:rsidP="00D86E2F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 w:rsidRPr="00D86E2F">
        <w:rPr>
          <w:color w:val="000000"/>
        </w:rPr>
        <w:t>Include references (link from a website, book) that you use in creating the website.</w:t>
      </w:r>
    </w:p>
    <w:p w14:paraId="567AE079" w14:textId="77777777" w:rsidR="00B74AB2" w:rsidRDefault="00B74AB2" w:rsidP="00B74AB2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color w:val="000000"/>
        </w:rPr>
      </w:pPr>
      <w:r w:rsidRPr="00D86E2F">
        <w:rPr>
          <w:color w:val="000000"/>
        </w:rPr>
        <w:t xml:space="preserve">You are not allowed to use any </w:t>
      </w:r>
      <w:r w:rsidRPr="00E95ECD">
        <w:rPr>
          <w:b/>
          <w:bCs/>
          <w:color w:val="000000"/>
        </w:rPr>
        <w:t>frameworks</w:t>
      </w:r>
      <w:r w:rsidRPr="00D86E2F">
        <w:rPr>
          <w:color w:val="000000"/>
        </w:rPr>
        <w:t xml:space="preserve">, </w:t>
      </w:r>
      <w:r w:rsidRPr="00E95ECD">
        <w:rPr>
          <w:b/>
          <w:color w:val="000000"/>
        </w:rPr>
        <w:t>external libraries</w:t>
      </w:r>
      <w:r w:rsidRPr="00D86E2F">
        <w:rPr>
          <w:color w:val="000000"/>
        </w:rPr>
        <w:t xml:space="preserve">, or </w:t>
      </w:r>
      <w:r w:rsidRPr="00E95ECD">
        <w:rPr>
          <w:b/>
          <w:bCs/>
          <w:color w:val="000000"/>
        </w:rPr>
        <w:t>website builders</w:t>
      </w:r>
      <w:r w:rsidRPr="00D86E2F">
        <w:rPr>
          <w:color w:val="000000"/>
        </w:rPr>
        <w:t xml:space="preserve"> (ex. </w:t>
      </w:r>
      <w:r w:rsidRPr="00E95ECD">
        <w:rPr>
          <w:b/>
          <w:bCs/>
          <w:color w:val="000000"/>
        </w:rPr>
        <w:t>Laravel Framework</w:t>
      </w:r>
      <w:r w:rsidRPr="00D86E2F">
        <w:rPr>
          <w:color w:val="000000"/>
        </w:rPr>
        <w:t xml:space="preserve">, </w:t>
      </w:r>
      <w:r w:rsidRPr="00E95ECD">
        <w:rPr>
          <w:b/>
          <w:bCs/>
          <w:color w:val="000000"/>
        </w:rPr>
        <w:t>Bootstrap</w:t>
      </w:r>
      <w:r w:rsidRPr="00D86E2F">
        <w:rPr>
          <w:color w:val="000000"/>
        </w:rPr>
        <w:t xml:space="preserve">, </w:t>
      </w:r>
      <w:r w:rsidRPr="00E95ECD">
        <w:rPr>
          <w:b/>
          <w:bCs/>
          <w:color w:val="000000"/>
        </w:rPr>
        <w:t>Tailwind</w:t>
      </w:r>
      <w:r w:rsidRPr="00D86E2F">
        <w:rPr>
          <w:color w:val="000000"/>
        </w:rPr>
        <w:t xml:space="preserve">, </w:t>
      </w:r>
      <w:r w:rsidRPr="00E95ECD">
        <w:rPr>
          <w:b/>
          <w:bCs/>
          <w:color w:val="000000"/>
        </w:rPr>
        <w:t>Wordpress</w:t>
      </w:r>
      <w:r w:rsidRPr="00D86E2F">
        <w:rPr>
          <w:color w:val="000000"/>
        </w:rPr>
        <w:t xml:space="preserve">, or </w:t>
      </w:r>
      <w:r w:rsidRPr="00E95ECD">
        <w:rPr>
          <w:b/>
          <w:bCs/>
          <w:color w:val="000000"/>
        </w:rPr>
        <w:t>Wix</w:t>
      </w:r>
      <w:r w:rsidRPr="00D86E2F">
        <w:rPr>
          <w:color w:val="000000"/>
        </w:rPr>
        <w:t xml:space="preserve">) other than those provided by the laboratory. </w:t>
      </w:r>
      <w:r w:rsidRPr="00E95ECD">
        <w:rPr>
          <w:b/>
          <w:bCs/>
          <w:color w:val="000000"/>
        </w:rPr>
        <w:t>Failure</w:t>
      </w:r>
      <w:r w:rsidRPr="00D86E2F">
        <w:rPr>
          <w:color w:val="000000"/>
        </w:rPr>
        <w:t xml:space="preserve"> </w:t>
      </w:r>
      <w:r w:rsidRPr="00E95ECD">
        <w:rPr>
          <w:b/>
          <w:bCs/>
          <w:color w:val="000000"/>
        </w:rPr>
        <w:t>to abide will result to 0 (zero) score</w:t>
      </w:r>
      <w:r w:rsidRPr="00D86E2F">
        <w:rPr>
          <w:color w:val="000000"/>
        </w:rPr>
        <w:t>.</w:t>
      </w:r>
    </w:p>
    <w:p w14:paraId="3977C4F0" w14:textId="7A197EB1" w:rsidR="000126E0" w:rsidRPr="00BA7955" w:rsidRDefault="00B74AB2" w:rsidP="00B74AB2">
      <w:pPr>
        <w:pStyle w:val="ListParagraph"/>
        <w:numPr>
          <w:ilvl w:val="0"/>
          <w:numId w:val="13"/>
        </w:numPr>
        <w:spacing w:line="360" w:lineRule="auto"/>
        <w:ind w:left="709"/>
        <w:jc w:val="both"/>
      </w:pPr>
      <w:r>
        <w:t xml:space="preserve">Make sure your website is </w:t>
      </w:r>
      <w:r w:rsidRPr="007513E3">
        <w:rPr>
          <w:b/>
          <w:bCs/>
        </w:rPr>
        <w:t>match with the given themes</w:t>
      </w:r>
      <w:r>
        <w:t xml:space="preserve"> or else your answer </w:t>
      </w:r>
      <w:r w:rsidRPr="007513E3">
        <w:rPr>
          <w:b/>
          <w:bCs/>
        </w:rPr>
        <w:t>won’t be scored.</w:t>
      </w:r>
    </w:p>
    <w:p w14:paraId="3F1E533F" w14:textId="77777777" w:rsidR="00BA7955" w:rsidRPr="00B74AB2" w:rsidRDefault="00BA7955" w:rsidP="00BA7955">
      <w:pPr>
        <w:spacing w:line="360" w:lineRule="auto"/>
        <w:jc w:val="both"/>
      </w:pPr>
    </w:p>
    <w:sectPr w:rsidR="00BA7955" w:rsidRPr="00B74AB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00009" w14:textId="77777777" w:rsidR="00997862" w:rsidRDefault="00997862" w:rsidP="00273E4A">
      <w:r>
        <w:separator/>
      </w:r>
    </w:p>
  </w:endnote>
  <w:endnote w:type="continuationSeparator" w:id="0">
    <w:p w14:paraId="3ACABCC2" w14:textId="77777777" w:rsidR="00997862" w:rsidRDefault="0099786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65DD8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8357A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15EFC" w14:textId="77777777" w:rsidR="00997862" w:rsidRDefault="00997862" w:rsidP="00273E4A">
      <w:r>
        <w:separator/>
      </w:r>
    </w:p>
  </w:footnote>
  <w:footnote w:type="continuationSeparator" w:id="0">
    <w:p w14:paraId="00A015EB" w14:textId="77777777" w:rsidR="00997862" w:rsidRDefault="0099786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EB80CD0" w:rsidR="005D0782" w:rsidRPr="001F401D" w:rsidRDefault="001F401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55096A"/>
    <w:multiLevelType w:val="hybridMultilevel"/>
    <w:tmpl w:val="D2A219EE"/>
    <w:lvl w:ilvl="0" w:tplc="4044EBE8">
      <w:start w:val="1"/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33BCFD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6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4652"/>
    <w:rsid w:val="000126E0"/>
    <w:rsid w:val="000145B6"/>
    <w:rsid w:val="00020F10"/>
    <w:rsid w:val="000219D2"/>
    <w:rsid w:val="00051154"/>
    <w:rsid w:val="00061335"/>
    <w:rsid w:val="00061C52"/>
    <w:rsid w:val="00064A58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402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701E8"/>
    <w:rsid w:val="00183F26"/>
    <w:rsid w:val="00192F44"/>
    <w:rsid w:val="001955A6"/>
    <w:rsid w:val="001A26F8"/>
    <w:rsid w:val="001A300E"/>
    <w:rsid w:val="001A6924"/>
    <w:rsid w:val="001B3A2E"/>
    <w:rsid w:val="001B6A8D"/>
    <w:rsid w:val="001C0E6C"/>
    <w:rsid w:val="001D4810"/>
    <w:rsid w:val="001E4042"/>
    <w:rsid w:val="001E637E"/>
    <w:rsid w:val="001E7ABE"/>
    <w:rsid w:val="001F401D"/>
    <w:rsid w:val="001F64B6"/>
    <w:rsid w:val="002003AE"/>
    <w:rsid w:val="00201351"/>
    <w:rsid w:val="00224780"/>
    <w:rsid w:val="0023306E"/>
    <w:rsid w:val="00235C36"/>
    <w:rsid w:val="002376FA"/>
    <w:rsid w:val="00273E4A"/>
    <w:rsid w:val="00281799"/>
    <w:rsid w:val="0028348A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5EF2"/>
    <w:rsid w:val="002C7FC0"/>
    <w:rsid w:val="002D1472"/>
    <w:rsid w:val="002D59CF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624"/>
    <w:rsid w:val="003439D3"/>
    <w:rsid w:val="003508C5"/>
    <w:rsid w:val="00356030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C5FBB"/>
    <w:rsid w:val="003D7084"/>
    <w:rsid w:val="003F71D2"/>
    <w:rsid w:val="004074A1"/>
    <w:rsid w:val="00420AFF"/>
    <w:rsid w:val="00422134"/>
    <w:rsid w:val="00434154"/>
    <w:rsid w:val="00434FFC"/>
    <w:rsid w:val="00446550"/>
    <w:rsid w:val="00446D31"/>
    <w:rsid w:val="004516D1"/>
    <w:rsid w:val="0045325D"/>
    <w:rsid w:val="004564E4"/>
    <w:rsid w:val="004633AF"/>
    <w:rsid w:val="00463DE8"/>
    <w:rsid w:val="0046440B"/>
    <w:rsid w:val="00470964"/>
    <w:rsid w:val="004716A8"/>
    <w:rsid w:val="00490C8D"/>
    <w:rsid w:val="00493075"/>
    <w:rsid w:val="00494E4C"/>
    <w:rsid w:val="004A0330"/>
    <w:rsid w:val="004A6F1F"/>
    <w:rsid w:val="004B47B5"/>
    <w:rsid w:val="004B6A82"/>
    <w:rsid w:val="004B6AFE"/>
    <w:rsid w:val="004C0F0C"/>
    <w:rsid w:val="004D176C"/>
    <w:rsid w:val="004E7352"/>
    <w:rsid w:val="004F7C99"/>
    <w:rsid w:val="00520E03"/>
    <w:rsid w:val="005314B7"/>
    <w:rsid w:val="00535DA7"/>
    <w:rsid w:val="005447D7"/>
    <w:rsid w:val="0055410B"/>
    <w:rsid w:val="00556748"/>
    <w:rsid w:val="00556E41"/>
    <w:rsid w:val="00571B72"/>
    <w:rsid w:val="00582417"/>
    <w:rsid w:val="00582E4C"/>
    <w:rsid w:val="005938B5"/>
    <w:rsid w:val="005A072D"/>
    <w:rsid w:val="005A0D3F"/>
    <w:rsid w:val="005A32DD"/>
    <w:rsid w:val="005B07D4"/>
    <w:rsid w:val="005B3392"/>
    <w:rsid w:val="005B3B3B"/>
    <w:rsid w:val="005B66A9"/>
    <w:rsid w:val="005C156C"/>
    <w:rsid w:val="005C19B6"/>
    <w:rsid w:val="005D0782"/>
    <w:rsid w:val="005F47E6"/>
    <w:rsid w:val="005F794B"/>
    <w:rsid w:val="00600E65"/>
    <w:rsid w:val="0060201C"/>
    <w:rsid w:val="0060486C"/>
    <w:rsid w:val="00635EE5"/>
    <w:rsid w:val="00637AB8"/>
    <w:rsid w:val="00643F75"/>
    <w:rsid w:val="00664137"/>
    <w:rsid w:val="0067443D"/>
    <w:rsid w:val="00680455"/>
    <w:rsid w:val="00693029"/>
    <w:rsid w:val="006D36BC"/>
    <w:rsid w:val="006F4D80"/>
    <w:rsid w:val="00701ECA"/>
    <w:rsid w:val="00720962"/>
    <w:rsid w:val="0072245D"/>
    <w:rsid w:val="00726931"/>
    <w:rsid w:val="00737595"/>
    <w:rsid w:val="007439E0"/>
    <w:rsid w:val="007513E3"/>
    <w:rsid w:val="00751453"/>
    <w:rsid w:val="00756F84"/>
    <w:rsid w:val="00787247"/>
    <w:rsid w:val="007955AD"/>
    <w:rsid w:val="007B5A6A"/>
    <w:rsid w:val="007C1C37"/>
    <w:rsid w:val="007D5110"/>
    <w:rsid w:val="007E0EE7"/>
    <w:rsid w:val="007E31BD"/>
    <w:rsid w:val="007E715B"/>
    <w:rsid w:val="007F5DF7"/>
    <w:rsid w:val="00800954"/>
    <w:rsid w:val="00810737"/>
    <w:rsid w:val="00811C48"/>
    <w:rsid w:val="00815DB3"/>
    <w:rsid w:val="0082492A"/>
    <w:rsid w:val="0083459F"/>
    <w:rsid w:val="0083780E"/>
    <w:rsid w:val="008532A1"/>
    <w:rsid w:val="00863E60"/>
    <w:rsid w:val="008674E6"/>
    <w:rsid w:val="00876001"/>
    <w:rsid w:val="00876A58"/>
    <w:rsid w:val="00883065"/>
    <w:rsid w:val="008939EF"/>
    <w:rsid w:val="00894072"/>
    <w:rsid w:val="00895B8D"/>
    <w:rsid w:val="008B08C6"/>
    <w:rsid w:val="008B212E"/>
    <w:rsid w:val="008B3958"/>
    <w:rsid w:val="008B7541"/>
    <w:rsid w:val="008C1A4A"/>
    <w:rsid w:val="008D1B94"/>
    <w:rsid w:val="008D411F"/>
    <w:rsid w:val="008F740C"/>
    <w:rsid w:val="009010C1"/>
    <w:rsid w:val="00901A30"/>
    <w:rsid w:val="0090372F"/>
    <w:rsid w:val="009211BC"/>
    <w:rsid w:val="00932B6E"/>
    <w:rsid w:val="0093677F"/>
    <w:rsid w:val="00936AB5"/>
    <w:rsid w:val="00937B93"/>
    <w:rsid w:val="00944ADA"/>
    <w:rsid w:val="00950ADA"/>
    <w:rsid w:val="009568C5"/>
    <w:rsid w:val="00961A2D"/>
    <w:rsid w:val="0097243E"/>
    <w:rsid w:val="00973849"/>
    <w:rsid w:val="009832E4"/>
    <w:rsid w:val="00987A53"/>
    <w:rsid w:val="00997862"/>
    <w:rsid w:val="009A2464"/>
    <w:rsid w:val="009A3737"/>
    <w:rsid w:val="009B232F"/>
    <w:rsid w:val="009C7801"/>
    <w:rsid w:val="009E293E"/>
    <w:rsid w:val="009E29D9"/>
    <w:rsid w:val="00A1473C"/>
    <w:rsid w:val="00A32343"/>
    <w:rsid w:val="00A454E3"/>
    <w:rsid w:val="00A46082"/>
    <w:rsid w:val="00A50AF3"/>
    <w:rsid w:val="00A52AB7"/>
    <w:rsid w:val="00A53D38"/>
    <w:rsid w:val="00A552D5"/>
    <w:rsid w:val="00A66196"/>
    <w:rsid w:val="00A92CB7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3BCA"/>
    <w:rsid w:val="00AE4026"/>
    <w:rsid w:val="00AE548F"/>
    <w:rsid w:val="00AE661D"/>
    <w:rsid w:val="00AF264E"/>
    <w:rsid w:val="00AF338E"/>
    <w:rsid w:val="00B04C4C"/>
    <w:rsid w:val="00B17425"/>
    <w:rsid w:val="00B17AD5"/>
    <w:rsid w:val="00B212C7"/>
    <w:rsid w:val="00B227DA"/>
    <w:rsid w:val="00B25023"/>
    <w:rsid w:val="00B25A20"/>
    <w:rsid w:val="00B353FF"/>
    <w:rsid w:val="00B4162A"/>
    <w:rsid w:val="00B440FB"/>
    <w:rsid w:val="00B4674F"/>
    <w:rsid w:val="00B517FB"/>
    <w:rsid w:val="00B67595"/>
    <w:rsid w:val="00B7140C"/>
    <w:rsid w:val="00B74AB2"/>
    <w:rsid w:val="00B81979"/>
    <w:rsid w:val="00B917E7"/>
    <w:rsid w:val="00B948DA"/>
    <w:rsid w:val="00B9609E"/>
    <w:rsid w:val="00BA7955"/>
    <w:rsid w:val="00BC6DE8"/>
    <w:rsid w:val="00BE0705"/>
    <w:rsid w:val="00BE71E9"/>
    <w:rsid w:val="00BF2997"/>
    <w:rsid w:val="00BF7C45"/>
    <w:rsid w:val="00C05F92"/>
    <w:rsid w:val="00C11098"/>
    <w:rsid w:val="00C25F66"/>
    <w:rsid w:val="00C33B6A"/>
    <w:rsid w:val="00C4346C"/>
    <w:rsid w:val="00C44051"/>
    <w:rsid w:val="00C452C8"/>
    <w:rsid w:val="00C525FC"/>
    <w:rsid w:val="00C56C03"/>
    <w:rsid w:val="00C57A8A"/>
    <w:rsid w:val="00C57FE8"/>
    <w:rsid w:val="00C6549A"/>
    <w:rsid w:val="00C702D8"/>
    <w:rsid w:val="00C805C5"/>
    <w:rsid w:val="00C8483C"/>
    <w:rsid w:val="00C915BF"/>
    <w:rsid w:val="00CA07F3"/>
    <w:rsid w:val="00CA09B4"/>
    <w:rsid w:val="00CB3B33"/>
    <w:rsid w:val="00CB736B"/>
    <w:rsid w:val="00CC2482"/>
    <w:rsid w:val="00CD2E19"/>
    <w:rsid w:val="00CD64BC"/>
    <w:rsid w:val="00CF11B0"/>
    <w:rsid w:val="00CF1A0E"/>
    <w:rsid w:val="00D15316"/>
    <w:rsid w:val="00D22C95"/>
    <w:rsid w:val="00D30822"/>
    <w:rsid w:val="00D3685C"/>
    <w:rsid w:val="00D37E0D"/>
    <w:rsid w:val="00D47C75"/>
    <w:rsid w:val="00D60A6D"/>
    <w:rsid w:val="00D67DFC"/>
    <w:rsid w:val="00D86E2F"/>
    <w:rsid w:val="00D90A54"/>
    <w:rsid w:val="00D95848"/>
    <w:rsid w:val="00DA4A85"/>
    <w:rsid w:val="00DB0A75"/>
    <w:rsid w:val="00DB0BA0"/>
    <w:rsid w:val="00DC4B9D"/>
    <w:rsid w:val="00DC700A"/>
    <w:rsid w:val="00DE2520"/>
    <w:rsid w:val="00DE2FA6"/>
    <w:rsid w:val="00DE3471"/>
    <w:rsid w:val="00DF2179"/>
    <w:rsid w:val="00DF224B"/>
    <w:rsid w:val="00DF718C"/>
    <w:rsid w:val="00E0375C"/>
    <w:rsid w:val="00E03DA9"/>
    <w:rsid w:val="00E047D9"/>
    <w:rsid w:val="00E32B42"/>
    <w:rsid w:val="00E335DA"/>
    <w:rsid w:val="00E36B77"/>
    <w:rsid w:val="00E36EA8"/>
    <w:rsid w:val="00E407B7"/>
    <w:rsid w:val="00E43C42"/>
    <w:rsid w:val="00E502A7"/>
    <w:rsid w:val="00E504B6"/>
    <w:rsid w:val="00E642BF"/>
    <w:rsid w:val="00E660C4"/>
    <w:rsid w:val="00E83F0C"/>
    <w:rsid w:val="00E95ECD"/>
    <w:rsid w:val="00EB5190"/>
    <w:rsid w:val="00EB7CD4"/>
    <w:rsid w:val="00EC5ECC"/>
    <w:rsid w:val="00ED5890"/>
    <w:rsid w:val="00EE15D7"/>
    <w:rsid w:val="00EF17AC"/>
    <w:rsid w:val="00EF45FB"/>
    <w:rsid w:val="00F22A92"/>
    <w:rsid w:val="00F2595B"/>
    <w:rsid w:val="00F27962"/>
    <w:rsid w:val="00F36E33"/>
    <w:rsid w:val="00F37765"/>
    <w:rsid w:val="00F53807"/>
    <w:rsid w:val="00F712CE"/>
    <w:rsid w:val="00F80742"/>
    <w:rsid w:val="00F955DA"/>
    <w:rsid w:val="00FA41A2"/>
    <w:rsid w:val="00FC245F"/>
    <w:rsid w:val="00FD10E3"/>
    <w:rsid w:val="00FE1FF2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805C5"/>
    <w:pPr>
      <w:ind w:left="720"/>
      <w:contextualSpacing/>
    </w:pPr>
  </w:style>
  <w:style w:type="character" w:customStyle="1" w:styleId="mediumtext">
    <w:name w:val="medium_text"/>
    <w:basedOn w:val="DefaultParagraphFont"/>
    <w:rsid w:val="0001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96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HUBERT MICHAEL SANYOTO</cp:lastModifiedBy>
  <cp:revision>112</cp:revision>
  <dcterms:created xsi:type="dcterms:W3CDTF">2017-10-20T05:51:00Z</dcterms:created>
  <dcterms:modified xsi:type="dcterms:W3CDTF">2022-03-26T04:50:00Z</dcterms:modified>
</cp:coreProperties>
</file>